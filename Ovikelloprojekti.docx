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3891" w14:textId="77777777" w:rsidR="000951AC" w:rsidRDefault="000951AC" w:rsidP="000951AC">
      <w:pPr>
        <w:rPr>
          <w:lang w:val="en-US"/>
        </w:rPr>
      </w:pPr>
    </w:p>
    <w:p w14:paraId="64EBDDAD" w14:textId="77777777" w:rsidR="000951AC" w:rsidRDefault="000951AC" w:rsidP="000951AC">
      <w:pPr>
        <w:rPr>
          <w:lang w:val="en-US"/>
        </w:rPr>
      </w:pPr>
    </w:p>
    <w:p w14:paraId="47A42F3B" w14:textId="77777777" w:rsidR="000951AC" w:rsidRPr="00EE6E53" w:rsidRDefault="000951AC" w:rsidP="000951AC">
      <w:pPr>
        <w:rPr>
          <w:lang w:val="en-US"/>
        </w:rPr>
      </w:pPr>
    </w:p>
    <w:p w14:paraId="00B4CE2B" w14:textId="77777777" w:rsidR="000951AC" w:rsidRPr="00EE6E53" w:rsidRDefault="000951AC" w:rsidP="000951AC">
      <w:pPr>
        <w:rPr>
          <w:lang w:val="en-US"/>
        </w:rPr>
      </w:pPr>
    </w:p>
    <w:p w14:paraId="3355F208" w14:textId="77777777" w:rsidR="000951AC" w:rsidRPr="00EE6E53" w:rsidRDefault="000951AC" w:rsidP="000951AC">
      <w:pPr>
        <w:rPr>
          <w:lang w:val="en-US"/>
        </w:rPr>
      </w:pPr>
    </w:p>
    <w:p w14:paraId="0332EF68" w14:textId="6984332E" w:rsidR="000951AC" w:rsidRPr="00BC4B27" w:rsidRDefault="000951AC" w:rsidP="000951AC">
      <w:pPr>
        <w:rPr>
          <w:b/>
          <w:bCs/>
          <w:color w:val="0070C0"/>
          <w:sz w:val="48"/>
        </w:rPr>
      </w:pPr>
      <w:r w:rsidRPr="00BC4B27">
        <w:rPr>
          <w:b/>
          <w:bCs/>
          <w:sz w:val="48"/>
        </w:rPr>
        <w:t xml:space="preserve">PROJECT </w:t>
      </w:r>
      <w:r w:rsidR="00F61912" w:rsidRPr="00BC4B27">
        <w:rPr>
          <w:b/>
          <w:bCs/>
          <w:color w:val="0070C0"/>
          <w:sz w:val="48"/>
        </w:rPr>
        <w:t>OVIKELLO-BOT</w:t>
      </w:r>
    </w:p>
    <w:p w14:paraId="5417273C" w14:textId="2B89D47A" w:rsidR="000951AC" w:rsidRPr="00BC4B27" w:rsidRDefault="00BC4B27" w:rsidP="000951AC">
      <w:pPr>
        <w:rPr>
          <w:sz w:val="20"/>
          <w:szCs w:val="20"/>
        </w:rPr>
      </w:pPr>
      <w:r w:rsidRPr="00BC4B27">
        <w:rPr>
          <w:sz w:val="20"/>
          <w:szCs w:val="20"/>
        </w:rPr>
        <w:t>Ville Riekki, Joosua Torvinen j</w:t>
      </w:r>
      <w:r>
        <w:rPr>
          <w:sz w:val="20"/>
          <w:szCs w:val="20"/>
        </w:rPr>
        <w:t xml:space="preserve">a Pyry </w:t>
      </w:r>
      <w:proofErr w:type="spellStart"/>
      <w:r>
        <w:rPr>
          <w:sz w:val="20"/>
          <w:szCs w:val="20"/>
        </w:rPr>
        <w:t>Viirret</w:t>
      </w:r>
      <w:proofErr w:type="spellEnd"/>
    </w:p>
    <w:p w14:paraId="1748FEB5" w14:textId="73B078FE" w:rsidR="000951AC" w:rsidRPr="00EE6E53" w:rsidRDefault="000951AC" w:rsidP="000951AC">
      <w:pPr>
        <w:jc w:val="both"/>
        <w:rPr>
          <w:sz w:val="28"/>
          <w:szCs w:val="28"/>
          <w:lang w:val="en-US"/>
        </w:rPr>
      </w:pPr>
      <w:r w:rsidRPr="00EE6E53">
        <w:rPr>
          <w:sz w:val="28"/>
          <w:szCs w:val="28"/>
          <w:lang w:val="en-US"/>
        </w:rPr>
        <w:t xml:space="preserve">PROJECT CLOSING REPORT VERSION </w:t>
      </w:r>
      <w:r w:rsidR="00BC4B27">
        <w:rPr>
          <w:sz w:val="28"/>
          <w:szCs w:val="28"/>
          <w:lang w:val="en-US"/>
        </w:rPr>
        <w:t>1</w:t>
      </w:r>
      <w:bookmarkStart w:id="0" w:name="_GoBack"/>
      <w:bookmarkEnd w:id="0"/>
      <w:r w:rsidRPr="00EE6E53">
        <w:rPr>
          <w:sz w:val="28"/>
          <w:szCs w:val="28"/>
          <w:lang w:val="en-US"/>
        </w:rPr>
        <w:t>.0</w:t>
      </w:r>
    </w:p>
    <w:p w14:paraId="666026A4" w14:textId="77777777" w:rsidR="000951AC" w:rsidRDefault="000951AC" w:rsidP="000951AC">
      <w:pPr>
        <w:rPr>
          <w:lang w:val="en-US"/>
        </w:rPr>
      </w:pPr>
    </w:p>
    <w:p w14:paraId="11B746F6" w14:textId="77777777" w:rsidR="000951AC" w:rsidRPr="00EE6E53" w:rsidRDefault="000951AC" w:rsidP="000951AC">
      <w:pPr>
        <w:rPr>
          <w:lang w:val="en-US"/>
        </w:rPr>
      </w:pPr>
    </w:p>
    <w:p w14:paraId="3F29F5A1" w14:textId="77777777" w:rsidR="000951AC" w:rsidRPr="00EE6E53" w:rsidRDefault="000951AC" w:rsidP="000951AC">
      <w:pPr>
        <w:rPr>
          <w:lang w:val="en-US"/>
        </w:rPr>
      </w:pPr>
    </w:p>
    <w:p w14:paraId="47C0E60C" w14:textId="77777777" w:rsidR="000951AC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</w:p>
    <w:p w14:paraId="4E463BEA" w14:textId="77777777" w:rsidR="000951AC" w:rsidRPr="00EE6E53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  <w:r w:rsidRPr="00EE6E53">
        <w:rPr>
          <w:rFonts w:ascii="Verdana" w:hAnsi="Verdana"/>
          <w:sz w:val="24"/>
          <w:lang w:val="en-US"/>
        </w:rPr>
        <w:t>THE VERSION HISTORY OF THE DOCUMENT</w:t>
      </w:r>
    </w:p>
    <w:p w14:paraId="77756CE0" w14:textId="77777777" w:rsidR="000951AC" w:rsidRPr="00EE6E53" w:rsidRDefault="000951AC" w:rsidP="000951AC">
      <w:pPr>
        <w:rPr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0951AC" w:rsidRPr="00EE6E53" w14:paraId="11392AE6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EDECAA7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VERSION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4115D7A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93C186A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REASON FOR CHANGE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1818787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AUTHOR/ACCEPTOR</w:t>
            </w:r>
          </w:p>
        </w:tc>
      </w:tr>
      <w:tr w:rsidR="000951AC" w:rsidRPr="00EE6E53" w14:paraId="703E8B37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F7FE9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AFCFE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84C9A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F8FDB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735139DD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FA1D6" w14:textId="77777777" w:rsidR="000951AC" w:rsidRPr="00EE6E53" w:rsidRDefault="000951AC" w:rsidP="008C2127">
            <w:pPr>
              <w:pStyle w:val="Yltunniste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0551A" w14:textId="707CC125" w:rsidR="000951AC" w:rsidRPr="00EE6E53" w:rsidRDefault="00F61912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19</w:t>
            </w:r>
            <w:r w:rsidR="000951AC" w:rsidRPr="00EE6E53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2</w:t>
            </w:r>
            <w:r w:rsidR="000951AC" w:rsidRPr="00EE6E53">
              <w:rPr>
                <w:rFonts w:ascii="Verdana" w:hAnsi="Verdana"/>
                <w:sz w:val="22"/>
                <w:szCs w:val="22"/>
                <w:lang w:val="en-US"/>
              </w:rPr>
              <w:t>.20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D8F6C" w14:textId="7777777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Approved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41F4A" w14:textId="2C0A2805" w:rsidR="000951AC" w:rsidRPr="00EE6E53" w:rsidRDefault="00F61912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Pertti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Heikkilä</w:t>
            </w:r>
            <w:proofErr w:type="spellEnd"/>
          </w:p>
        </w:tc>
      </w:tr>
      <w:tr w:rsidR="000951AC" w:rsidRPr="00EE6E53" w14:paraId="1304219B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C747" w14:textId="5AD6DEBC" w:rsidR="000951AC" w:rsidRPr="00EE6E53" w:rsidRDefault="000951AC" w:rsidP="008C2127">
            <w:pPr>
              <w:pStyle w:val="Yltunniste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929" w14:textId="44F119BB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76D7" w14:textId="28D81697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F3FE" w14:textId="7FDC1C7C" w:rsidR="000951AC" w:rsidRPr="00EE6E53" w:rsidRDefault="000951AC" w:rsidP="008C2127">
            <w:pPr>
              <w:pStyle w:val="Yltunniste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</w:tbl>
    <w:p w14:paraId="2089F1FB" w14:textId="77777777" w:rsidR="000951AC" w:rsidRDefault="000951AC" w:rsidP="000951AC">
      <w:pPr>
        <w:rPr>
          <w:lang w:val="en-US"/>
        </w:rPr>
      </w:pPr>
    </w:p>
    <w:p w14:paraId="6714E646" w14:textId="77777777" w:rsidR="000951AC" w:rsidRPr="00EE6E53" w:rsidRDefault="000951AC" w:rsidP="000951AC">
      <w:pPr>
        <w:rPr>
          <w:b/>
          <w:bCs/>
          <w:lang w:val="en-US"/>
        </w:rPr>
      </w:pPr>
      <w:r w:rsidRPr="00EE6E53">
        <w:rPr>
          <w:lang w:val="en-US"/>
        </w:rPr>
        <w:br w:type="page"/>
      </w:r>
    </w:p>
    <w:p w14:paraId="27D2FF32" w14:textId="77777777" w:rsidR="000951AC" w:rsidRPr="00EE6E53" w:rsidRDefault="000951AC" w:rsidP="000951AC">
      <w:pPr>
        <w:pStyle w:val="Otsikko"/>
        <w:rPr>
          <w:lang w:val="en-US"/>
        </w:rPr>
      </w:pPr>
      <w:bookmarkStart w:id="1" w:name="_Toc433209122"/>
      <w:r w:rsidRPr="00EE6E53">
        <w:rPr>
          <w:lang w:val="en-US"/>
        </w:rPr>
        <w:lastRenderedPageBreak/>
        <w:t>LIST OF CONTENTS</w:t>
      </w:r>
      <w:bookmarkEnd w:id="1"/>
    </w:p>
    <w:p w14:paraId="6494ECFD" w14:textId="77777777" w:rsidR="000951AC" w:rsidRPr="00EE6E53" w:rsidRDefault="000951AC" w:rsidP="000951AC">
      <w:pPr>
        <w:pStyle w:val="Sisluet1"/>
        <w:rPr>
          <w:lang w:val="en-US"/>
        </w:rPr>
      </w:pPr>
    </w:p>
    <w:p w14:paraId="40549F38" w14:textId="77777777" w:rsidR="00BA2E0B" w:rsidRDefault="00BA2E0B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>
        <w:rPr>
          <w:b/>
          <w:bCs/>
          <w:lang w:val="en-US"/>
        </w:rPr>
        <w:fldChar w:fldCharType="separate"/>
      </w:r>
      <w:hyperlink w:anchor="_Toc433209122" w:history="1">
        <w:r w:rsidRPr="00EC3E9A">
          <w:rPr>
            <w:rStyle w:val="Hyperlinkki"/>
            <w:noProof/>
            <w:lang w:val="en-US"/>
          </w:rPr>
          <w:t>LIST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_Toc433209122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6D041C" w14:textId="77777777" w:rsidR="00BA2E0B" w:rsidRDefault="0022401E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3" w:history="1">
        <w:r w:rsidR="00BA2E0B" w:rsidRPr="00EC3E9A">
          <w:rPr>
            <w:rStyle w:val="Hyperlinkki"/>
            <w:noProof/>
            <w:lang w:val="en-US"/>
          </w:rPr>
          <w:t>1 THE DESCRIPTION OF THE 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_Toc433209123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4</w:t>
        </w:r>
        <w:r w:rsidR="00BA2E0B">
          <w:rPr>
            <w:noProof/>
            <w:webHidden/>
          </w:rPr>
          <w:fldChar w:fldCharType="end"/>
        </w:r>
      </w:hyperlink>
    </w:p>
    <w:p w14:paraId="364354B4" w14:textId="77777777" w:rsidR="00BA2E0B" w:rsidRDefault="0022401E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4" w:history="1">
        <w:r w:rsidR="00BA2E0B" w:rsidRPr="00EC3E9A">
          <w:rPr>
            <w:rStyle w:val="Hyperlinkki"/>
            <w:noProof/>
            <w:lang w:val="en-US"/>
          </w:rPr>
          <w:t xml:space="preserve">2 RESULTS OF THE </w:t>
        </w:r>
        <w:r w:rsidR="00BA2E0B" w:rsidRPr="00EC3E9A">
          <w:rPr>
            <w:rStyle w:val="Hyperlinkki"/>
            <w:noProof/>
          </w:rPr>
          <w:t>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_Toc433209124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4</w:t>
        </w:r>
        <w:r w:rsidR="00BA2E0B">
          <w:rPr>
            <w:noProof/>
            <w:webHidden/>
          </w:rPr>
          <w:fldChar w:fldCharType="end"/>
        </w:r>
      </w:hyperlink>
    </w:p>
    <w:p w14:paraId="50154F83" w14:textId="77777777" w:rsidR="00BA2E0B" w:rsidRDefault="0022401E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5" w:history="1">
        <w:r w:rsidR="00BA2E0B" w:rsidRPr="00EC3E9A">
          <w:rPr>
            <w:rStyle w:val="Hyperlinkki"/>
            <w:lang w:val="en-US"/>
          </w:rPr>
          <w:t>2.1</w:t>
        </w:r>
        <w:r w:rsidR="00BA2E0B" w:rsidRPr="00EC3E9A">
          <w:rPr>
            <w:rStyle w:val="Hyperlinkki"/>
          </w:rPr>
          <w:t xml:space="preserve"> Description</w:t>
        </w:r>
        <w:r w:rsidR="00BA2E0B" w:rsidRPr="00EC3E9A">
          <w:rPr>
            <w:rStyle w:val="Hyperlinkki"/>
            <w:lang w:val="en-US"/>
          </w:rPr>
          <w:t xml:space="preserve"> of the System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_Toc433209125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4</w:t>
        </w:r>
        <w:r w:rsidR="00BA2E0B">
          <w:rPr>
            <w:webHidden/>
          </w:rPr>
          <w:fldChar w:fldCharType="end"/>
        </w:r>
      </w:hyperlink>
    </w:p>
    <w:p w14:paraId="5C98316D" w14:textId="77777777" w:rsidR="00BA2E0B" w:rsidRDefault="0022401E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6" w:history="1">
        <w:r w:rsidR="00BA2E0B" w:rsidRPr="00EC3E9A">
          <w:rPr>
            <w:rStyle w:val="Hyperlinkki"/>
            <w:lang w:val="en-US"/>
          </w:rPr>
          <w:t xml:space="preserve">2.2 Description of the </w:t>
        </w:r>
        <w:r w:rsidR="00BA2E0B" w:rsidRPr="00EC3E9A">
          <w:rPr>
            <w:rStyle w:val="Hyperlinkki"/>
          </w:rPr>
          <w:t>Hardware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_Toc433209126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5</w:t>
        </w:r>
        <w:r w:rsidR="00BA2E0B">
          <w:rPr>
            <w:webHidden/>
          </w:rPr>
          <w:fldChar w:fldCharType="end"/>
        </w:r>
      </w:hyperlink>
    </w:p>
    <w:p w14:paraId="400E082E" w14:textId="77777777" w:rsidR="000951AC" w:rsidRPr="000951AC" w:rsidRDefault="00BA2E0B" w:rsidP="000951AC">
      <w:pPr>
        <w:pStyle w:val="Otsikko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="000951AC" w:rsidRPr="000951AC">
        <w:rPr>
          <w:lang w:val="en-US"/>
        </w:rPr>
        <w:br w:type="page"/>
      </w:r>
    </w:p>
    <w:p w14:paraId="755CAC2B" w14:textId="77777777" w:rsidR="000951AC" w:rsidRPr="00EE6E53" w:rsidRDefault="000951AC" w:rsidP="000951AC">
      <w:pPr>
        <w:pStyle w:val="Otsikko1"/>
        <w:rPr>
          <w:lang w:val="en-US"/>
        </w:rPr>
      </w:pPr>
      <w:bookmarkStart w:id="2" w:name="_Toc433209123"/>
      <w:r w:rsidRPr="00EE6E53">
        <w:rPr>
          <w:lang w:val="en-US"/>
        </w:rPr>
        <w:lastRenderedPageBreak/>
        <w:t>THE DESCRIPTION OF THE PROJECT</w:t>
      </w:r>
      <w:bookmarkEnd w:id="2"/>
    </w:p>
    <w:p w14:paraId="5CB00381" w14:textId="149BE657" w:rsidR="000951AC" w:rsidRDefault="00F61912" w:rsidP="000951AC">
      <w:r w:rsidRPr="00F61912">
        <w:t xml:space="preserve">Projektissa on </w:t>
      </w:r>
      <w:proofErr w:type="gramStart"/>
      <w:r w:rsidRPr="00F61912">
        <w:t>ledi</w:t>
      </w:r>
      <w:proofErr w:type="gramEnd"/>
      <w:r w:rsidRPr="00F61912">
        <w:t xml:space="preserve"> jonka vo</w:t>
      </w:r>
      <w:r>
        <w:t xml:space="preserve">i sytyttää lähettämällä viestin </w:t>
      </w:r>
      <w:proofErr w:type="spellStart"/>
      <w:r>
        <w:t>Telegramin</w:t>
      </w:r>
      <w:proofErr w:type="spellEnd"/>
      <w:r>
        <w:t xml:space="preserve"> kautta. Ledin voi sytyttää ”on” -viestillä ja sammuttaa ”</w:t>
      </w:r>
      <w:proofErr w:type="spellStart"/>
      <w:r>
        <w:t>off</w:t>
      </w:r>
      <w:proofErr w:type="spellEnd"/>
      <w:r>
        <w:t xml:space="preserve">” -viestillä. Kun led syttyy, lähetetään käyttäjälle sähköposti, jossa sanotaan ledin syttyneen.  </w:t>
      </w:r>
    </w:p>
    <w:p w14:paraId="3BE053A0" w14:textId="487382C3" w:rsidR="00FA4714" w:rsidRPr="00F61912" w:rsidRDefault="00FA4714" w:rsidP="000951AC">
      <w:r>
        <w:t xml:space="preserve">Koodissa muodostetaan </w:t>
      </w:r>
      <w:proofErr w:type="gramStart"/>
      <w:r>
        <w:t>sähköposti-luokka</w:t>
      </w:r>
      <w:proofErr w:type="gramEnd"/>
      <w:r>
        <w:t xml:space="preserve"> ja lähetysfunktio, jossa otetaan yhteys serveriin ja kerrotaan mistä sähköpostiosoitteesta lähetetään viesti ja kenelle. </w:t>
      </w:r>
      <w:proofErr w:type="spellStart"/>
      <w:r>
        <w:t>Telegramin</w:t>
      </w:r>
      <w:proofErr w:type="spellEnd"/>
      <w:r>
        <w:t xml:space="preserve"> kanssa kommunikoinnille luotiin myös oma luokka.</w:t>
      </w:r>
    </w:p>
    <w:p w14:paraId="6783653F" w14:textId="77777777" w:rsidR="000951AC" w:rsidRPr="00EE6E53" w:rsidRDefault="000951AC" w:rsidP="000951AC">
      <w:pPr>
        <w:pStyle w:val="Otsikko1"/>
        <w:rPr>
          <w:lang w:val="en-US"/>
        </w:rPr>
      </w:pPr>
      <w:bookmarkStart w:id="3" w:name="_Toc433209124"/>
      <w:r w:rsidRPr="00EE6E53">
        <w:rPr>
          <w:lang w:val="en-US"/>
        </w:rPr>
        <w:t xml:space="preserve">RESULTS OF THE </w:t>
      </w:r>
      <w:r w:rsidRPr="000951AC">
        <w:t>PROJECT</w:t>
      </w:r>
      <w:bookmarkEnd w:id="3"/>
    </w:p>
    <w:p w14:paraId="36D0059E" w14:textId="77777777" w:rsidR="000951AC" w:rsidRPr="00EE6E53" w:rsidRDefault="000951AC" w:rsidP="000951AC">
      <w:pPr>
        <w:pStyle w:val="Otsikko2"/>
        <w:rPr>
          <w:lang w:val="en-US"/>
        </w:rPr>
      </w:pPr>
      <w:bookmarkStart w:id="4" w:name="_Toc433209125"/>
      <w:proofErr w:type="spellStart"/>
      <w:r w:rsidRPr="000951AC">
        <w:t>Description</w:t>
      </w:r>
      <w:proofErr w:type="spellEnd"/>
      <w:r w:rsidRPr="00EE6E53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Pr="00EE6E53">
        <w:rPr>
          <w:lang w:val="en-US"/>
        </w:rPr>
        <w:t>System</w:t>
      </w:r>
      <w:bookmarkEnd w:id="4"/>
    </w:p>
    <w:p w14:paraId="65744F2B" w14:textId="203B861E" w:rsidR="000951AC" w:rsidRPr="00F61912" w:rsidRDefault="00F61912" w:rsidP="000951AC">
      <w:proofErr w:type="spellStart"/>
      <w:r w:rsidRPr="00F61912">
        <w:t>Raspberry</w:t>
      </w:r>
      <w:proofErr w:type="spellEnd"/>
      <w:r w:rsidRPr="00F61912">
        <w:t xml:space="preserve"> </w:t>
      </w:r>
      <w:proofErr w:type="spellStart"/>
      <w:proofErr w:type="gramStart"/>
      <w:r w:rsidRPr="00F61912">
        <w:t>Pi</w:t>
      </w:r>
      <w:proofErr w:type="spellEnd"/>
      <w:proofErr w:type="gramEnd"/>
      <w:r w:rsidRPr="00F61912">
        <w:t xml:space="preserve"> johon on k</w:t>
      </w:r>
      <w:r>
        <w:t xml:space="preserve">ytketty ledi ja puhelimessa tai webissä toimiva </w:t>
      </w:r>
      <w:proofErr w:type="spellStart"/>
      <w:r>
        <w:t>Telegram</w:t>
      </w:r>
      <w:proofErr w:type="spellEnd"/>
      <w:r>
        <w:t>-sovellus.</w:t>
      </w:r>
    </w:p>
    <w:p w14:paraId="3D97B442" w14:textId="77777777" w:rsidR="000951AC" w:rsidRPr="00EE6E53" w:rsidRDefault="000951AC" w:rsidP="000951AC">
      <w:pPr>
        <w:pStyle w:val="Otsikko2"/>
        <w:rPr>
          <w:lang w:val="en-US"/>
        </w:rPr>
      </w:pPr>
      <w:bookmarkStart w:id="5" w:name="_Toc433209126"/>
      <w:r w:rsidRPr="00EE6E53">
        <w:rPr>
          <w:lang w:val="en-US"/>
        </w:rPr>
        <w:t xml:space="preserve">Description of the </w:t>
      </w:r>
      <w:r w:rsidRPr="000951AC">
        <w:t>Hardware</w:t>
      </w:r>
      <w:bookmarkEnd w:id="5"/>
    </w:p>
    <w:p w14:paraId="7FEB17D9" w14:textId="1B192B93" w:rsidR="000951AC" w:rsidRDefault="00F61912" w:rsidP="000951AC">
      <w:r w:rsidRPr="00FA4714">
        <w:t xml:space="preserve">Ledi kytkettiin </w:t>
      </w:r>
      <w:proofErr w:type="spellStart"/>
      <w:r w:rsidRPr="00FA4714">
        <w:t>Raspberryyn</w:t>
      </w:r>
      <w:proofErr w:type="spellEnd"/>
      <w:r w:rsidRPr="00FA4714">
        <w:t xml:space="preserve"> hyppylangoilla</w:t>
      </w:r>
      <w:r w:rsidR="00FA4714" w:rsidRPr="00FA4714">
        <w:t>, k</w:t>
      </w:r>
      <w:r w:rsidR="00FA4714">
        <w:t>uten kuvasta 1 näkyy.</w:t>
      </w:r>
    </w:p>
    <w:p w14:paraId="2FA96A37" w14:textId="77777777" w:rsidR="00FA4714" w:rsidRPr="00FA4714" w:rsidRDefault="00FA4714" w:rsidP="000951AC"/>
    <w:p w14:paraId="78FED1CB" w14:textId="4727CF4A" w:rsidR="000951AC" w:rsidRDefault="000951AC" w:rsidP="000951AC">
      <w:pPr>
        <w:tabs>
          <w:tab w:val="left" w:pos="6465"/>
        </w:tabs>
      </w:pPr>
      <w:r w:rsidRPr="00FA4714">
        <w:lastRenderedPageBreak/>
        <w:tab/>
      </w:r>
      <w:r w:rsidR="00FA4714">
        <w:rPr>
          <w:noProof/>
          <w:lang w:val="en-US"/>
        </w:rPr>
        <w:drawing>
          <wp:inline distT="0" distB="0" distL="0" distR="0" wp14:anchorId="78A4F1E3" wp14:editId="558BCAB5">
            <wp:extent cx="6323968" cy="5400040"/>
            <wp:effectExtent l="4763" t="0" r="5397" b="5398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709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23988" cy="54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D6D" w14:textId="72284930" w:rsidR="00FA4714" w:rsidRPr="00FA4714" w:rsidRDefault="00FA4714" w:rsidP="000951AC">
      <w:pPr>
        <w:tabs>
          <w:tab w:val="left" w:pos="6465"/>
        </w:tabs>
        <w:rPr>
          <w:lang w:val="en-US"/>
        </w:rPr>
      </w:pPr>
      <w:r>
        <w:rPr>
          <w:i/>
          <w:iCs/>
        </w:rPr>
        <w:t xml:space="preserve">Kuva 1. </w:t>
      </w:r>
      <w:r w:rsidRPr="00FA4714">
        <w:t>Kytkentä</w:t>
      </w:r>
    </w:p>
    <w:p w14:paraId="3CB40F42" w14:textId="35B65DA4" w:rsidR="000951AC" w:rsidRPr="00FA4714" w:rsidRDefault="000951AC" w:rsidP="00FA4714">
      <w:pPr>
        <w:rPr>
          <w:lang w:val="en-US"/>
        </w:rPr>
      </w:pPr>
    </w:p>
    <w:sectPr w:rsidR="000951AC" w:rsidRPr="00FA4714" w:rsidSect="00A03ABA">
      <w:headerReference w:type="default" r:id="rId9"/>
      <w:footerReference w:type="default" r:id="rId10"/>
      <w:pgSz w:w="11906" w:h="16838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9C600" w14:textId="77777777" w:rsidR="0022401E" w:rsidRDefault="0022401E" w:rsidP="007D1B3E">
      <w:r>
        <w:separator/>
      </w:r>
    </w:p>
  </w:endnote>
  <w:endnote w:type="continuationSeparator" w:id="0">
    <w:p w14:paraId="34917505" w14:textId="77777777" w:rsidR="0022401E" w:rsidRDefault="0022401E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88E2D" w14:textId="77777777" w:rsidR="00E77498" w:rsidRDefault="00E77498" w:rsidP="00E77498">
    <w:pPr>
      <w:pStyle w:val="Alatunnist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766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99742" w14:textId="77777777" w:rsidR="0022401E" w:rsidRDefault="0022401E" w:rsidP="007D1B3E">
      <w:r>
        <w:separator/>
      </w:r>
    </w:p>
  </w:footnote>
  <w:footnote w:type="continuationSeparator" w:id="0">
    <w:p w14:paraId="422F9369" w14:textId="77777777" w:rsidR="0022401E" w:rsidRDefault="0022401E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6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14:paraId="73DB96BC" w14:textId="77777777" w:rsidTr="000951AC">
      <w:trPr>
        <w:cantSplit/>
      </w:trPr>
      <w:tc>
        <w:tcPr>
          <w:tcW w:w="4577" w:type="dxa"/>
          <w:tcBorders>
            <w:right w:val="nil"/>
          </w:tcBorders>
        </w:tcPr>
        <w:p w14:paraId="746D12E1" w14:textId="583A4464" w:rsidR="000951AC" w:rsidRPr="000951AC" w:rsidRDefault="00FA4714" w:rsidP="000951AC">
          <w:pPr>
            <w:pStyle w:val="Yltunniste"/>
            <w:tabs>
              <w:tab w:val="right" w:pos="3114"/>
            </w:tabs>
            <w:spacing w:after="0" w:line="240" w:lineRule="auto"/>
            <w:rPr>
              <w:rFonts w:cs="Arial"/>
            </w:rPr>
          </w:pPr>
          <w:r>
            <w:rPr>
              <w:rFonts w:cs="Arial"/>
            </w:rPr>
            <w:t>Projekti</w:t>
          </w:r>
          <w:r w:rsidR="000951AC" w:rsidRPr="000951AC">
            <w:rPr>
              <w:rFonts w:cs="Arial"/>
            </w:rPr>
            <w:t xml:space="preserve"> Oy</w:t>
          </w:r>
          <w:r w:rsidR="000951AC" w:rsidRPr="000951AC">
            <w:rPr>
              <w:rFonts w:cs="Arial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177A2A1E" w14:textId="77777777" w:rsidR="000951AC" w:rsidRPr="000951AC" w:rsidRDefault="000951AC" w:rsidP="000951AC">
          <w:pPr>
            <w:pStyle w:val="Yltunniste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44AE756C" w14:textId="77777777" w:rsidR="000951AC" w:rsidRPr="000951AC" w:rsidRDefault="000951AC" w:rsidP="000951AC">
          <w:pPr>
            <w:pStyle w:val="Yltunniste"/>
            <w:spacing w:after="0" w:line="240" w:lineRule="auto"/>
            <w:jc w:val="right"/>
            <w:rPr>
              <w:rStyle w:val="Sivunumero"/>
              <w:rFonts w:cs="Arial"/>
            </w:rPr>
          </w:pP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PAGE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947661">
            <w:rPr>
              <w:rStyle w:val="Sivunumero"/>
              <w:rFonts w:cs="Arial"/>
              <w:noProof/>
            </w:rPr>
            <w:t>3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 xml:space="preserve"> (</w:t>
          </w: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NUMPAGES  \* MERGEFORMAT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947661" w:rsidRPr="00947661">
            <w:rPr>
              <w:rStyle w:val="Sivunumero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>)</w:t>
          </w:r>
        </w:p>
      </w:tc>
    </w:tr>
    <w:tr w:rsidR="000951AC" w:rsidRPr="006616B3" w14:paraId="5732D074" w14:textId="77777777" w:rsidTr="000951AC">
      <w:trPr>
        <w:cantSplit/>
        <w:trHeight w:val="584"/>
      </w:trPr>
      <w:tc>
        <w:tcPr>
          <w:tcW w:w="4577" w:type="dxa"/>
        </w:tcPr>
        <w:p w14:paraId="4A3296B8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Author(s)</w:t>
          </w:r>
        </w:p>
        <w:p w14:paraId="41708C5D" w14:textId="77777777" w:rsidR="000951AC" w:rsidRDefault="00BC4B27" w:rsidP="000951AC">
          <w:pPr>
            <w:pStyle w:val="HeaderText2"/>
            <w:spacing w:line="240" w:lineRule="auto"/>
            <w:rPr>
              <w:rFonts w:cs="Arial"/>
              <w:color w:val="0070C0"/>
            </w:rPr>
          </w:pPr>
          <w:r>
            <w:rPr>
              <w:rFonts w:cs="Arial"/>
              <w:color w:val="0070C0"/>
            </w:rPr>
            <w:t>Ville riekki</w:t>
          </w:r>
        </w:p>
        <w:p w14:paraId="46DA1D8F" w14:textId="77777777" w:rsidR="00BC4B27" w:rsidRDefault="00BC4B27" w:rsidP="000951AC">
          <w:pPr>
            <w:pStyle w:val="HeaderText2"/>
            <w:spacing w:line="240" w:lineRule="auto"/>
            <w:rPr>
              <w:rFonts w:cs="Arial"/>
              <w:color w:val="0070C0"/>
            </w:rPr>
          </w:pPr>
          <w:r>
            <w:rPr>
              <w:rFonts w:cs="Arial"/>
              <w:color w:val="0070C0"/>
            </w:rPr>
            <w:t>joosua torvinen</w:t>
          </w:r>
        </w:p>
        <w:p w14:paraId="11CCE464" w14:textId="60FBF41E" w:rsidR="00BC4B27" w:rsidRPr="000951AC" w:rsidRDefault="00BC4B27" w:rsidP="000951AC">
          <w:pPr>
            <w:pStyle w:val="HeaderText2"/>
            <w:spacing w:line="240" w:lineRule="auto"/>
            <w:rPr>
              <w:rFonts w:cs="Arial"/>
              <w:color w:val="0070C0"/>
            </w:rPr>
          </w:pPr>
          <w:r>
            <w:rPr>
              <w:rFonts w:cs="Arial"/>
              <w:color w:val="0070C0"/>
            </w:rPr>
            <w:t>pyry viirret</w:t>
          </w:r>
        </w:p>
      </w:tc>
      <w:tc>
        <w:tcPr>
          <w:tcW w:w="3616" w:type="dxa"/>
          <w:gridSpan w:val="2"/>
        </w:tcPr>
        <w:p w14:paraId="7C62981B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14:paraId="6D724475" w14:textId="48EB8C75" w:rsidR="000951AC" w:rsidRPr="000951AC" w:rsidRDefault="00FA4714" w:rsidP="000951AC">
          <w:pPr>
            <w:pStyle w:val="Yltunniste"/>
            <w:spacing w:after="0" w:line="240" w:lineRule="auto"/>
            <w:rPr>
              <w:rFonts w:cs="Arial"/>
              <w:lang w:val="en-US"/>
            </w:rPr>
          </w:pPr>
          <w:proofErr w:type="spellStart"/>
          <w:r>
            <w:rPr>
              <w:rFonts w:cs="Arial"/>
              <w:lang w:val="en-US"/>
            </w:rPr>
            <w:t>Ovikelloprojekti</w:t>
          </w:r>
          <w:proofErr w:type="spellEnd"/>
        </w:p>
      </w:tc>
      <w:tc>
        <w:tcPr>
          <w:tcW w:w="1276" w:type="dxa"/>
        </w:tcPr>
        <w:p w14:paraId="53B9380F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14:paraId="03A88586" w14:textId="70EE127E" w:rsidR="000951AC" w:rsidRPr="000951AC" w:rsidRDefault="00BC4B27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>
            <w:rPr>
              <w:rFonts w:cs="Arial"/>
              <w:lang w:val="fi-FI"/>
            </w:rPr>
            <w:t>1.0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731712A2" w14:textId="77777777" w:rsidR="000951AC" w:rsidRPr="000951AC" w:rsidRDefault="000951AC" w:rsidP="000951AC">
          <w:pPr>
            <w:pStyle w:val="Yltunniste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14:paraId="697C5801" w14:textId="77777777" w:rsidTr="000951AC">
      <w:trPr>
        <w:cantSplit/>
        <w:trHeight w:val="452"/>
      </w:trPr>
      <w:tc>
        <w:tcPr>
          <w:tcW w:w="4577" w:type="dxa"/>
        </w:tcPr>
        <w:p w14:paraId="5373D8DE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proofErr w:type="spellStart"/>
          <w:r>
            <w:rPr>
              <w:rFonts w:ascii="Verdana" w:hAnsi="Verdana"/>
              <w:lang w:val="fi-FI"/>
            </w:rPr>
            <w:t>Accepted</w:t>
          </w:r>
          <w:proofErr w:type="spellEnd"/>
          <w:r>
            <w:rPr>
              <w:rFonts w:ascii="Verdana" w:hAnsi="Verdana"/>
              <w:lang w:val="fi-FI"/>
            </w:rPr>
            <w:t xml:space="preserve"> </w:t>
          </w:r>
          <w:proofErr w:type="spellStart"/>
          <w:r>
            <w:rPr>
              <w:rFonts w:ascii="Verdana" w:hAnsi="Verdana"/>
              <w:lang w:val="fi-FI"/>
            </w:rPr>
            <w:t>by</w:t>
          </w:r>
          <w:proofErr w:type="spellEnd"/>
        </w:p>
        <w:p w14:paraId="1E53979D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14:paraId="07EC2925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proofErr w:type="spellStart"/>
          <w:r>
            <w:rPr>
              <w:rFonts w:ascii="Verdana" w:hAnsi="Verdana"/>
              <w:lang w:val="fi-FI"/>
            </w:rPr>
            <w:t>Created</w:t>
          </w:r>
          <w:proofErr w:type="spellEnd"/>
        </w:p>
        <w:p w14:paraId="09F33262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 xml:space="preserve">2013-10-29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14:paraId="51E08715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proofErr w:type="spellStart"/>
          <w:r>
            <w:rPr>
              <w:rFonts w:ascii="Verdana" w:hAnsi="Verdana"/>
              <w:lang w:val="fi-FI"/>
            </w:rPr>
            <w:t>Saved</w:t>
          </w:r>
          <w:proofErr w:type="spellEnd"/>
        </w:p>
        <w:p w14:paraId="2DAB1449" w14:textId="3AEBDB59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F61912">
            <w:rPr>
              <w:rFonts w:ascii="Verdana" w:hAnsi="Verdana"/>
              <w:noProof/>
            </w:rPr>
            <w:t>2016-02-08 19.02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1735FE54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proofErr w:type="spellStart"/>
          <w:r>
            <w:rPr>
              <w:rFonts w:ascii="Verdana" w:hAnsi="Verdana"/>
              <w:lang w:val="fi-FI"/>
            </w:rPr>
            <w:t>Printed</w:t>
          </w:r>
          <w:proofErr w:type="spellEnd"/>
          <w:r>
            <w:rPr>
              <w:rFonts w:ascii="Verdana" w:hAnsi="Verdana"/>
              <w:lang w:val="fi-FI"/>
            </w:rPr>
            <w:t xml:space="preserve"> out</w:t>
          </w:r>
        </w:p>
        <w:p w14:paraId="0D6A8CC6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>2013-12-04</w:t>
          </w:r>
          <w:r>
            <w:rPr>
              <w:rFonts w:ascii="Verdana" w:hAnsi="Verdana"/>
            </w:rPr>
            <w:fldChar w:fldCharType="end"/>
          </w:r>
          <w:r>
            <w:rPr>
              <w:rFonts w:ascii="Verdana" w:hAnsi="Verdana"/>
            </w:rPr>
            <w:t>1</w:t>
          </w: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14:paraId="4BA73A82" w14:textId="77777777" w:rsidR="000951AC" w:rsidRDefault="000951AC" w:rsidP="000951AC">
          <w:pPr>
            <w:pStyle w:val="HeaderText2"/>
            <w:spacing w:line="240" w:lineRule="auto"/>
            <w:rPr>
              <w:lang w:val="fi-FI"/>
            </w:rPr>
          </w:pPr>
        </w:p>
      </w:tc>
    </w:tr>
  </w:tbl>
  <w:p w14:paraId="624902D7" w14:textId="77777777" w:rsidR="000951AC" w:rsidRDefault="000951A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8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69"/>
    <w:rsid w:val="00003F66"/>
    <w:rsid w:val="00030613"/>
    <w:rsid w:val="00031109"/>
    <w:rsid w:val="000468D1"/>
    <w:rsid w:val="000552BC"/>
    <w:rsid w:val="0007520A"/>
    <w:rsid w:val="00075275"/>
    <w:rsid w:val="00081293"/>
    <w:rsid w:val="00090658"/>
    <w:rsid w:val="00093C46"/>
    <w:rsid w:val="000951AC"/>
    <w:rsid w:val="000A3433"/>
    <w:rsid w:val="000A44F4"/>
    <w:rsid w:val="000C0D9D"/>
    <w:rsid w:val="000D0724"/>
    <w:rsid w:val="000D1C31"/>
    <w:rsid w:val="000D4E75"/>
    <w:rsid w:val="001065D2"/>
    <w:rsid w:val="00107EC3"/>
    <w:rsid w:val="00110975"/>
    <w:rsid w:val="00111B32"/>
    <w:rsid w:val="00163B7D"/>
    <w:rsid w:val="00170E75"/>
    <w:rsid w:val="001836BC"/>
    <w:rsid w:val="0019077E"/>
    <w:rsid w:val="00196D38"/>
    <w:rsid w:val="001A0AD5"/>
    <w:rsid w:val="001B1BF6"/>
    <w:rsid w:val="001B4788"/>
    <w:rsid w:val="001D013F"/>
    <w:rsid w:val="001E5DB3"/>
    <w:rsid w:val="001E7137"/>
    <w:rsid w:val="0022401E"/>
    <w:rsid w:val="00224CA7"/>
    <w:rsid w:val="002307C0"/>
    <w:rsid w:val="002339CA"/>
    <w:rsid w:val="00266AF0"/>
    <w:rsid w:val="002775E7"/>
    <w:rsid w:val="00284E01"/>
    <w:rsid w:val="002A531F"/>
    <w:rsid w:val="002A6710"/>
    <w:rsid w:val="002B519D"/>
    <w:rsid w:val="002D429B"/>
    <w:rsid w:val="002F1A95"/>
    <w:rsid w:val="002F7CE6"/>
    <w:rsid w:val="003017B8"/>
    <w:rsid w:val="00305DE1"/>
    <w:rsid w:val="003144AD"/>
    <w:rsid w:val="003223C0"/>
    <w:rsid w:val="003234AA"/>
    <w:rsid w:val="00340B7F"/>
    <w:rsid w:val="003555A5"/>
    <w:rsid w:val="00356FCC"/>
    <w:rsid w:val="003571C8"/>
    <w:rsid w:val="00364585"/>
    <w:rsid w:val="00366C36"/>
    <w:rsid w:val="00373EBE"/>
    <w:rsid w:val="003834BF"/>
    <w:rsid w:val="00391CB9"/>
    <w:rsid w:val="00394678"/>
    <w:rsid w:val="00394F29"/>
    <w:rsid w:val="003C379C"/>
    <w:rsid w:val="003C7635"/>
    <w:rsid w:val="003C76D7"/>
    <w:rsid w:val="003D1DC9"/>
    <w:rsid w:val="004036C2"/>
    <w:rsid w:val="00407C9D"/>
    <w:rsid w:val="00421D33"/>
    <w:rsid w:val="004475B1"/>
    <w:rsid w:val="0045001F"/>
    <w:rsid w:val="00455D2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B3826"/>
    <w:rsid w:val="004C719D"/>
    <w:rsid w:val="004D429F"/>
    <w:rsid w:val="004D6DC8"/>
    <w:rsid w:val="004E34D3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70685"/>
    <w:rsid w:val="00570ED0"/>
    <w:rsid w:val="00580B31"/>
    <w:rsid w:val="005D1E0D"/>
    <w:rsid w:val="005D3B32"/>
    <w:rsid w:val="006037F4"/>
    <w:rsid w:val="00621C18"/>
    <w:rsid w:val="006319FE"/>
    <w:rsid w:val="00660FEB"/>
    <w:rsid w:val="00676D33"/>
    <w:rsid w:val="006951F1"/>
    <w:rsid w:val="006A10ED"/>
    <w:rsid w:val="006B2351"/>
    <w:rsid w:val="006B5E5C"/>
    <w:rsid w:val="006B5FC9"/>
    <w:rsid w:val="006D1E6E"/>
    <w:rsid w:val="006F4DB5"/>
    <w:rsid w:val="00740380"/>
    <w:rsid w:val="00776ECA"/>
    <w:rsid w:val="007C13C5"/>
    <w:rsid w:val="007D174E"/>
    <w:rsid w:val="007D1B3E"/>
    <w:rsid w:val="007F7B0D"/>
    <w:rsid w:val="00837209"/>
    <w:rsid w:val="00845407"/>
    <w:rsid w:val="00875FAB"/>
    <w:rsid w:val="008822E8"/>
    <w:rsid w:val="00883B06"/>
    <w:rsid w:val="008B6339"/>
    <w:rsid w:val="008E2BEA"/>
    <w:rsid w:val="008E5B2D"/>
    <w:rsid w:val="008E5E02"/>
    <w:rsid w:val="008F3EDA"/>
    <w:rsid w:val="00900C7B"/>
    <w:rsid w:val="00907E76"/>
    <w:rsid w:val="00907EFF"/>
    <w:rsid w:val="00926EB1"/>
    <w:rsid w:val="009273D3"/>
    <w:rsid w:val="00947661"/>
    <w:rsid w:val="00962C5F"/>
    <w:rsid w:val="00995B2E"/>
    <w:rsid w:val="009B6169"/>
    <w:rsid w:val="009C79D3"/>
    <w:rsid w:val="009F3206"/>
    <w:rsid w:val="00A00715"/>
    <w:rsid w:val="00A025B8"/>
    <w:rsid w:val="00A03ABA"/>
    <w:rsid w:val="00A11A2A"/>
    <w:rsid w:val="00A13439"/>
    <w:rsid w:val="00A1493A"/>
    <w:rsid w:val="00A22772"/>
    <w:rsid w:val="00A52567"/>
    <w:rsid w:val="00A75DBA"/>
    <w:rsid w:val="00A75FDD"/>
    <w:rsid w:val="00A85010"/>
    <w:rsid w:val="00A85C58"/>
    <w:rsid w:val="00AA0733"/>
    <w:rsid w:val="00AB5B08"/>
    <w:rsid w:val="00AB76DA"/>
    <w:rsid w:val="00AD4D88"/>
    <w:rsid w:val="00B01302"/>
    <w:rsid w:val="00B0621C"/>
    <w:rsid w:val="00B107EF"/>
    <w:rsid w:val="00B2259C"/>
    <w:rsid w:val="00B24FC1"/>
    <w:rsid w:val="00B32163"/>
    <w:rsid w:val="00B344D6"/>
    <w:rsid w:val="00B6663D"/>
    <w:rsid w:val="00B907BD"/>
    <w:rsid w:val="00B95368"/>
    <w:rsid w:val="00B95CEB"/>
    <w:rsid w:val="00BA2E0B"/>
    <w:rsid w:val="00BC3EEE"/>
    <w:rsid w:val="00BC4B27"/>
    <w:rsid w:val="00BE0518"/>
    <w:rsid w:val="00BF665B"/>
    <w:rsid w:val="00BF69AD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B70ED"/>
    <w:rsid w:val="00CD0E2B"/>
    <w:rsid w:val="00CD3742"/>
    <w:rsid w:val="00CD61F9"/>
    <w:rsid w:val="00CE57BB"/>
    <w:rsid w:val="00CE6902"/>
    <w:rsid w:val="00D1111A"/>
    <w:rsid w:val="00D4137F"/>
    <w:rsid w:val="00D71CD3"/>
    <w:rsid w:val="00D779CA"/>
    <w:rsid w:val="00D77D64"/>
    <w:rsid w:val="00DD2DD6"/>
    <w:rsid w:val="00DD7A88"/>
    <w:rsid w:val="00DE2A46"/>
    <w:rsid w:val="00DE570A"/>
    <w:rsid w:val="00DF0905"/>
    <w:rsid w:val="00DF2A43"/>
    <w:rsid w:val="00DF761C"/>
    <w:rsid w:val="00E0764C"/>
    <w:rsid w:val="00E5526A"/>
    <w:rsid w:val="00E66597"/>
    <w:rsid w:val="00E758FF"/>
    <w:rsid w:val="00E77498"/>
    <w:rsid w:val="00E81533"/>
    <w:rsid w:val="00E82908"/>
    <w:rsid w:val="00E82B2E"/>
    <w:rsid w:val="00E847D4"/>
    <w:rsid w:val="00EA51C4"/>
    <w:rsid w:val="00EB6A5B"/>
    <w:rsid w:val="00EC0FF8"/>
    <w:rsid w:val="00EC5DD7"/>
    <w:rsid w:val="00EF7440"/>
    <w:rsid w:val="00F01F8D"/>
    <w:rsid w:val="00F444D3"/>
    <w:rsid w:val="00F564BB"/>
    <w:rsid w:val="00F61912"/>
    <w:rsid w:val="00F650AD"/>
    <w:rsid w:val="00F655E2"/>
    <w:rsid w:val="00F734C2"/>
    <w:rsid w:val="00F76BE3"/>
    <w:rsid w:val="00FA4714"/>
    <w:rsid w:val="00FA6E59"/>
    <w:rsid w:val="00FB1BEA"/>
    <w:rsid w:val="00FD23AA"/>
    <w:rsid w:val="00FD23E7"/>
    <w:rsid w:val="00FD73A7"/>
    <w:rsid w:val="00FE1CE8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DA963"/>
  <w15:docId w15:val="{2DF413F4-1B36-40B3-9793-34AF165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rsid w:val="00FD73A7"/>
    <w:rPr>
      <w:color w:val="800080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uettelokappale">
    <w:name w:val="List Paragraph"/>
    <w:basedOn w:val="Normaali"/>
    <w:uiPriority w:val="34"/>
    <w:qFormat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link w:val="Otsikko"/>
    <w:rsid w:val="00D1111A"/>
    <w:rPr>
      <w:rFonts w:ascii="Arial" w:eastAsia="Times New Roman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link w:val="Otsikko5"/>
    <w:semiHidden/>
    <w:rsid w:val="00A025B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Otsikko6Char">
    <w:name w:val="Otsikko 6 Char"/>
    <w:link w:val="Otsikko6"/>
    <w:semiHidden/>
    <w:rsid w:val="00A025B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Otsikko7Char">
    <w:name w:val="Otsikko 7 Char"/>
    <w:link w:val="Otsikko7"/>
    <w:semiHidden/>
    <w:rsid w:val="00A025B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Otsikko8Char">
    <w:name w:val="Otsikko 8 Char"/>
    <w:link w:val="Otsikko8"/>
    <w:semiHidden/>
    <w:rsid w:val="00A025B8"/>
    <w:rPr>
      <w:rFonts w:ascii="Cambria" w:eastAsia="Times New Roman" w:hAnsi="Cambria" w:cs="Times New Roman"/>
      <w:color w:val="404040"/>
    </w:rPr>
  </w:style>
  <w:style w:type="character" w:customStyle="1" w:styleId="Otsikko9Char">
    <w:name w:val="Otsikko 9 Char"/>
    <w:link w:val="Otsikko9"/>
    <w:semiHidden/>
    <w:rsid w:val="00A025B8"/>
    <w:rPr>
      <w:rFonts w:ascii="Cambria" w:eastAsia="Times New Roman" w:hAnsi="Cambria" w:cs="Times New Roman"/>
      <w:i/>
      <w:iCs/>
      <w:color w:val="404040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link w:val="Yltunniste"/>
    <w:uiPriority w:val="99"/>
    <w:rsid w:val="002775E7"/>
    <w:rPr>
      <w:rFonts w:ascii="Arial" w:hAnsi="Arial"/>
      <w:sz w:val="24"/>
      <w:szCs w:val="24"/>
    </w:rPr>
  </w:style>
  <w:style w:type="character" w:styleId="Korostus">
    <w:name w:val="Emphasis"/>
    <w:qFormat/>
    <w:rsid w:val="00305DE1"/>
    <w:rPr>
      <w:i/>
      <w:iCs/>
    </w:rPr>
  </w:style>
  <w:style w:type="paragraph" w:customStyle="1" w:styleId="HeaderText">
    <w:name w:val="Header Text"/>
    <w:basedOn w:val="Yltunniste"/>
    <w:next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customStyle="1" w:styleId="HeaderText2">
    <w:name w:val="Header Text2"/>
    <w:basedOn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Sisennettyleipteksti3">
    <w:name w:val="Body Text Indent 3"/>
    <w:basedOn w:val="Normaali"/>
    <w:link w:val="Sisennettyleipteksti3Char"/>
    <w:semiHidden/>
    <w:unhideWhenUsed/>
    <w:rsid w:val="000951AC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semiHidden/>
    <w:rsid w:val="000951AC"/>
    <w:rPr>
      <w:rFonts w:ascii="Arial" w:hAnsi="Arial"/>
      <w:sz w:val="16"/>
      <w:szCs w:val="16"/>
    </w:rPr>
  </w:style>
  <w:style w:type="paragraph" w:customStyle="1" w:styleId="TOCBase">
    <w:name w:val="TOC Base"/>
    <w:basedOn w:val="Normaali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794175E5-B439-40F9-BDD9-7E2306C3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1</TotalTime>
  <Pages>4</Pages>
  <Words>165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1506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Ville -</cp:lastModifiedBy>
  <cp:revision>2</cp:revision>
  <cp:lastPrinted>2011-09-20T09:38:00Z</cp:lastPrinted>
  <dcterms:created xsi:type="dcterms:W3CDTF">2020-02-19T10:04:00Z</dcterms:created>
  <dcterms:modified xsi:type="dcterms:W3CDTF">2020-02-19T10:04:00Z</dcterms:modified>
</cp:coreProperties>
</file>